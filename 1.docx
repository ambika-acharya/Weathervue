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253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ADC3E5E" w14:textId="77777777" w:rsidTr="00D506EC">
        <w:trPr>
          <w:trHeight w:val="4410"/>
        </w:trPr>
        <w:tc>
          <w:tcPr>
            <w:tcW w:w="3600" w:type="dxa"/>
            <w:vAlign w:val="bottom"/>
          </w:tcPr>
          <w:p w14:paraId="4D078CAF" w14:textId="566A08DC" w:rsidR="001B2ABD" w:rsidRDefault="00767877" w:rsidP="00973A32">
            <w:pPr>
              <w:tabs>
                <w:tab w:val="left" w:pos="99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033064" wp14:editId="1D946A19">
                  <wp:extent cx="1470660" cy="1691640"/>
                  <wp:effectExtent l="304800" t="304800" r="320040" b="327660"/>
                  <wp:docPr id="1008750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750962" name="Picture 100875096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21" r="9555" b="22513"/>
                          <a:stretch/>
                        </pic:blipFill>
                        <pic:spPr bwMode="auto">
                          <a:xfrm>
                            <a:off x="0" y="0"/>
                            <a:ext cx="1470660" cy="1691640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ACF76E" w14:textId="2B4CD603" w:rsidR="001B2ABD" w:rsidRDefault="001B2ABD" w:rsidP="00D506EC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79D1957" w14:textId="147A615E" w:rsidR="001B2ABD" w:rsidRDefault="00767877" w:rsidP="00D506EC">
            <w:pPr>
              <w:pStyle w:val="Title"/>
            </w:pPr>
            <w:r>
              <w:t>aMbika Acharya</w:t>
            </w:r>
          </w:p>
          <w:p w14:paraId="70E20B66" w14:textId="6D509EA3" w:rsidR="001B2ABD" w:rsidRDefault="00767877" w:rsidP="00D506EC">
            <w:pPr>
              <w:pStyle w:val="Subtitle"/>
            </w:pPr>
            <w:r w:rsidRPr="00F96FC0">
              <w:rPr>
                <w:spacing w:val="136"/>
                <w:w w:val="100"/>
              </w:rPr>
              <w:t>Fresher</w:t>
            </w:r>
            <w:r w:rsidRPr="00F96FC0">
              <w:rPr>
                <w:spacing w:val="1"/>
                <w:w w:val="100"/>
              </w:rPr>
              <w:t>s</w:t>
            </w:r>
          </w:p>
        </w:tc>
      </w:tr>
      <w:tr w:rsidR="001B2ABD" w14:paraId="13AC9768" w14:textId="77777777" w:rsidTr="00D506EC">
        <w:tc>
          <w:tcPr>
            <w:tcW w:w="3600" w:type="dxa"/>
          </w:tcPr>
          <w:p w14:paraId="5E516ECB" w14:textId="77777777" w:rsidR="001B2ABD" w:rsidRPr="004E3DCC" w:rsidRDefault="00767877" w:rsidP="00D506EC">
            <w:pPr>
              <w:pStyle w:val="Heading3"/>
              <w:rPr>
                <w:sz w:val="24"/>
              </w:rPr>
            </w:pPr>
            <w:r w:rsidRPr="004E3DCC">
              <w:rPr>
                <w:sz w:val="24"/>
              </w:rPr>
              <w:t>Profile</w:t>
            </w:r>
            <w:r w:rsidR="00024EB2" w:rsidRPr="004E3DCC">
              <w:rPr>
                <w:sz w:val="24"/>
              </w:rPr>
              <w:t>:</w:t>
            </w:r>
          </w:p>
          <w:p w14:paraId="1CFDF2EA" w14:textId="77777777" w:rsidR="00024EB2" w:rsidRPr="004E3DCC" w:rsidRDefault="00024EB2" w:rsidP="00024EB2">
            <w:pPr>
              <w:rPr>
                <w:b/>
                <w:bCs/>
                <w:color w:val="FF0000"/>
              </w:rPr>
            </w:pPr>
            <w:r w:rsidRPr="004E3DCC">
              <w:rPr>
                <w:b/>
                <w:bCs/>
                <w:color w:val="FF0000"/>
              </w:rPr>
              <w:t>To harness my abilities fully in contributing to the growth of the organization and ensuring self-progress through hard-</w:t>
            </w:r>
          </w:p>
          <w:p w14:paraId="49428C56" w14:textId="7CD7CC05" w:rsidR="004D3011" w:rsidRPr="004E3DCC" w:rsidRDefault="00024EB2" w:rsidP="00024EB2">
            <w:pPr>
              <w:rPr>
                <w:b/>
                <w:bCs/>
                <w:color w:val="FF0000"/>
              </w:rPr>
            </w:pPr>
            <w:r w:rsidRPr="004E3DCC">
              <w:rPr>
                <w:b/>
                <w:bCs/>
                <w:color w:val="FF0000"/>
              </w:rPr>
              <w:t>work and determination along with continuously upgrading my knowledge and skills</w:t>
            </w:r>
            <w:r w:rsidR="00BD42D7">
              <w:rPr>
                <w:b/>
                <w:bCs/>
                <w:color w:val="FF0000"/>
              </w:rPr>
              <w:t>.</w:t>
            </w:r>
          </w:p>
          <w:p w14:paraId="689DE6ED" w14:textId="77777777" w:rsidR="00024EB2" w:rsidRPr="004E3DCC" w:rsidRDefault="00024EB2" w:rsidP="00024EB2">
            <w:pPr>
              <w:rPr>
                <w:b/>
                <w:bCs/>
                <w:color w:val="FF0000"/>
              </w:rPr>
            </w:pPr>
            <w:r w:rsidRPr="004E3DCC">
              <w:rPr>
                <w:b/>
                <w:bCs/>
                <w:color w:val="FF0000"/>
              </w:rPr>
              <w:t xml:space="preserve"> </w:t>
            </w:r>
          </w:p>
          <w:p w14:paraId="1F54D477" w14:textId="6884269E" w:rsidR="000E70F1" w:rsidRPr="004E3DCC" w:rsidRDefault="000E70F1" w:rsidP="00024EB2">
            <w:pPr>
              <w:rPr>
                <w:b/>
                <w:bCs/>
                <w:color w:val="548AB7" w:themeColor="accent1" w:themeShade="BF"/>
                <w:sz w:val="24"/>
                <w:szCs w:val="24"/>
              </w:rPr>
            </w:pPr>
            <w:r w:rsidRPr="004E3DCC">
              <w:rPr>
                <w:b/>
                <w:bCs/>
                <w:color w:val="548AB7" w:themeColor="accent1" w:themeShade="BF"/>
                <w:sz w:val="24"/>
                <w:szCs w:val="24"/>
              </w:rPr>
              <w:t>Personal Details:</w:t>
            </w:r>
          </w:p>
          <w:p w14:paraId="030FDD4D" w14:textId="1EE8B7BE" w:rsidR="000E70F1" w:rsidRDefault="000E70F1" w:rsidP="00024EB2">
            <w:pPr>
              <w:rPr>
                <w:b/>
                <w:bCs/>
                <w:color w:val="FF0000"/>
                <w:szCs w:val="18"/>
              </w:rPr>
            </w:pPr>
            <w:r w:rsidRPr="00034737">
              <w:rPr>
                <w:b/>
                <w:bCs/>
                <w:color w:val="00B050"/>
                <w:szCs w:val="18"/>
              </w:rPr>
              <w:t>Date of Birth</w:t>
            </w:r>
            <w:r w:rsidRPr="004E3DCC">
              <w:rPr>
                <w:b/>
                <w:bCs/>
                <w:color w:val="FFFFFF" w:themeColor="background1"/>
                <w:szCs w:val="18"/>
              </w:rPr>
              <w:t>:</w:t>
            </w:r>
            <w:r>
              <w:rPr>
                <w:b/>
                <w:bCs/>
                <w:color w:val="FF0000"/>
                <w:szCs w:val="18"/>
              </w:rPr>
              <w:t>11</w:t>
            </w:r>
            <w:r w:rsidRPr="000E70F1">
              <w:rPr>
                <w:b/>
                <w:bCs/>
                <w:color w:val="FF0000"/>
                <w:szCs w:val="18"/>
                <w:vertAlign w:val="superscript"/>
              </w:rPr>
              <w:t>t</w:t>
            </w:r>
            <w:r>
              <w:rPr>
                <w:b/>
                <w:bCs/>
                <w:color w:val="FF0000"/>
                <w:szCs w:val="18"/>
                <w:vertAlign w:val="superscript"/>
              </w:rPr>
              <w:t xml:space="preserve">h </w:t>
            </w:r>
            <w:r>
              <w:rPr>
                <w:b/>
                <w:bCs/>
                <w:color w:val="FF0000"/>
                <w:szCs w:val="18"/>
              </w:rPr>
              <w:t>NOV 2002</w:t>
            </w:r>
          </w:p>
          <w:p w14:paraId="32BD47AE" w14:textId="065DA922" w:rsidR="000E70F1" w:rsidRDefault="000E70F1" w:rsidP="00024EB2">
            <w:pPr>
              <w:rPr>
                <w:b/>
                <w:bCs/>
                <w:color w:val="FF0000"/>
                <w:szCs w:val="18"/>
              </w:rPr>
            </w:pPr>
            <w:r w:rsidRPr="00034737">
              <w:rPr>
                <w:b/>
                <w:bCs/>
                <w:color w:val="00B050"/>
                <w:szCs w:val="18"/>
              </w:rPr>
              <w:t xml:space="preserve">Contact: </w:t>
            </w:r>
            <w:r>
              <w:rPr>
                <w:b/>
                <w:bCs/>
                <w:color w:val="FF0000"/>
                <w:szCs w:val="18"/>
              </w:rPr>
              <w:t>+917044985400</w:t>
            </w:r>
          </w:p>
          <w:p w14:paraId="330A33F5" w14:textId="5BE365C6" w:rsidR="000E70F1" w:rsidRDefault="000E70F1" w:rsidP="00024EB2">
            <w:pPr>
              <w:rPr>
                <w:b/>
                <w:bCs/>
                <w:color w:val="FF0000"/>
                <w:szCs w:val="18"/>
              </w:rPr>
            </w:pPr>
            <w:r w:rsidRPr="00034737">
              <w:rPr>
                <w:b/>
                <w:bCs/>
                <w:color w:val="00B050"/>
                <w:szCs w:val="18"/>
              </w:rPr>
              <w:t xml:space="preserve">Email: </w:t>
            </w:r>
            <w:hyperlink r:id="rId8" w:history="1">
              <w:r w:rsidRPr="006141AD">
                <w:rPr>
                  <w:rStyle w:val="Hyperlink"/>
                  <w:b/>
                  <w:bCs/>
                  <w:szCs w:val="18"/>
                </w:rPr>
                <w:t>ambikaacharya1111@gmail.com</w:t>
              </w:r>
            </w:hyperlink>
          </w:p>
          <w:p w14:paraId="1B7C9ABE" w14:textId="200C7DA8" w:rsidR="000E70F1" w:rsidRDefault="000E70F1" w:rsidP="00024EB2">
            <w:pPr>
              <w:rPr>
                <w:b/>
                <w:bCs/>
                <w:color w:val="FF0000"/>
                <w:szCs w:val="18"/>
              </w:rPr>
            </w:pPr>
            <w:r w:rsidRPr="00034737">
              <w:rPr>
                <w:b/>
                <w:bCs/>
                <w:color w:val="00B050"/>
                <w:szCs w:val="18"/>
              </w:rPr>
              <w:t>Address:</w:t>
            </w:r>
            <w:r>
              <w:rPr>
                <w:b/>
                <w:bCs/>
                <w:color w:val="FF0000"/>
                <w:szCs w:val="18"/>
              </w:rPr>
              <w:t xml:space="preserve"> F-7, Deep Apartment ,135/6 Diamond Harbor Road,</w:t>
            </w:r>
          </w:p>
          <w:p w14:paraId="438D3D59" w14:textId="1112DB88" w:rsidR="000E70F1" w:rsidRDefault="000E70F1" w:rsidP="00024EB2">
            <w:pPr>
              <w:rPr>
                <w:b/>
                <w:bCs/>
                <w:color w:val="FF0000"/>
                <w:szCs w:val="18"/>
              </w:rPr>
            </w:pPr>
            <w:r>
              <w:rPr>
                <w:b/>
                <w:bCs/>
                <w:color w:val="FF0000"/>
                <w:szCs w:val="18"/>
              </w:rPr>
              <w:t xml:space="preserve">Kolkata-700063  </w:t>
            </w:r>
          </w:p>
          <w:p w14:paraId="3D8742E6" w14:textId="5F8FDD2A" w:rsidR="000E70F1" w:rsidRDefault="000E70F1" w:rsidP="00024EB2">
            <w:pPr>
              <w:rPr>
                <w:b/>
                <w:bCs/>
                <w:color w:val="FF0000"/>
                <w:szCs w:val="18"/>
              </w:rPr>
            </w:pPr>
            <w:r w:rsidRPr="00034737">
              <w:rPr>
                <w:b/>
                <w:bCs/>
                <w:color w:val="00B050"/>
                <w:szCs w:val="18"/>
              </w:rPr>
              <w:t>P.O:</w:t>
            </w:r>
            <w:r w:rsidRPr="004E3DCC">
              <w:rPr>
                <w:b/>
                <w:bCs/>
                <w:color w:val="FFFFFF" w:themeColor="background1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Cs w:val="18"/>
              </w:rPr>
              <w:t>Thakurpukur</w:t>
            </w:r>
            <w:proofErr w:type="spellEnd"/>
          </w:p>
          <w:p w14:paraId="6E970D97" w14:textId="77777777" w:rsidR="000E70F1" w:rsidRDefault="000E70F1" w:rsidP="00024EB2">
            <w:pPr>
              <w:rPr>
                <w:b/>
                <w:bCs/>
                <w:color w:val="FF0000"/>
                <w:szCs w:val="18"/>
              </w:rPr>
            </w:pPr>
          </w:p>
          <w:p w14:paraId="4A4463C9" w14:textId="31800371" w:rsidR="000E70F1" w:rsidRPr="004E3DCC" w:rsidRDefault="000E70F1" w:rsidP="00024EB2">
            <w:pPr>
              <w:rPr>
                <w:b/>
                <w:bCs/>
                <w:color w:val="548AB7" w:themeColor="accent1" w:themeShade="BF"/>
                <w:sz w:val="28"/>
                <w:szCs w:val="28"/>
              </w:rPr>
            </w:pPr>
            <w:r w:rsidRPr="004E3DCC">
              <w:rPr>
                <w:b/>
                <w:bCs/>
                <w:color w:val="548AB7" w:themeColor="accent1" w:themeShade="BF"/>
                <w:sz w:val="28"/>
                <w:szCs w:val="28"/>
              </w:rPr>
              <w:t>Language Known:</w:t>
            </w:r>
          </w:p>
          <w:p w14:paraId="60E5DCF6" w14:textId="77777777" w:rsidR="000E70F1" w:rsidRDefault="000E70F1" w:rsidP="00024EB2">
            <w:pPr>
              <w:rPr>
                <w:b/>
                <w:bCs/>
                <w:color w:val="FF0000"/>
                <w:szCs w:val="18"/>
              </w:rPr>
            </w:pPr>
          </w:p>
          <w:p w14:paraId="7C0C77D1" w14:textId="059E929C" w:rsidR="006F7EC8" w:rsidRPr="00E35327" w:rsidRDefault="006F7EC8" w:rsidP="006F7EC8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FF0000"/>
                <w:sz w:val="22"/>
              </w:rPr>
            </w:pPr>
            <w:r w:rsidRPr="00E35327">
              <w:rPr>
                <w:b/>
                <w:bCs/>
                <w:color w:val="FF0000"/>
                <w:sz w:val="22"/>
              </w:rPr>
              <w:t>English</w:t>
            </w:r>
          </w:p>
          <w:p w14:paraId="3C64BE7C" w14:textId="5487EE82" w:rsidR="006F7EC8" w:rsidRPr="00E35327" w:rsidRDefault="006F7EC8" w:rsidP="006F7EC8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FF0000"/>
                <w:sz w:val="22"/>
              </w:rPr>
            </w:pPr>
            <w:r w:rsidRPr="00E35327">
              <w:rPr>
                <w:b/>
                <w:bCs/>
                <w:color w:val="FF0000"/>
                <w:sz w:val="22"/>
              </w:rPr>
              <w:t>Bengali</w:t>
            </w:r>
          </w:p>
          <w:p w14:paraId="0CE2081A" w14:textId="691A36D6" w:rsidR="006F7EC8" w:rsidRPr="00E35327" w:rsidRDefault="006F7EC8" w:rsidP="006F7EC8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FF0000"/>
                <w:sz w:val="22"/>
              </w:rPr>
            </w:pPr>
            <w:r w:rsidRPr="00E35327">
              <w:rPr>
                <w:b/>
                <w:bCs/>
                <w:color w:val="FF0000"/>
                <w:sz w:val="22"/>
              </w:rPr>
              <w:t>Hindi</w:t>
            </w:r>
          </w:p>
          <w:p w14:paraId="5E305B8D" w14:textId="77777777" w:rsidR="000E70F1" w:rsidRDefault="000E70F1" w:rsidP="00024EB2">
            <w:pPr>
              <w:rPr>
                <w:color w:val="FF0000"/>
              </w:rPr>
            </w:pPr>
          </w:p>
          <w:p w14:paraId="68D99070" w14:textId="77777777" w:rsidR="00024EB2" w:rsidRPr="004E3DCC" w:rsidRDefault="005A1174" w:rsidP="00024EB2">
            <w:pPr>
              <w:rPr>
                <w:b/>
                <w:bCs/>
                <w:color w:val="548AB7" w:themeColor="accent1" w:themeShade="BF"/>
                <w:sz w:val="28"/>
                <w:szCs w:val="28"/>
              </w:rPr>
            </w:pPr>
            <w:r w:rsidRPr="004E3DCC">
              <w:rPr>
                <w:b/>
                <w:bCs/>
                <w:color w:val="548AB7" w:themeColor="accent1" w:themeShade="BF"/>
                <w:sz w:val="28"/>
                <w:szCs w:val="28"/>
              </w:rPr>
              <w:t>Hobbies:</w:t>
            </w:r>
          </w:p>
          <w:p w14:paraId="1230B5EF" w14:textId="2DB69366" w:rsidR="005A1174" w:rsidRDefault="005A1174" w:rsidP="005A1174">
            <w:pPr>
              <w:rPr>
                <w:noProof/>
                <w:color w:val="FF0000"/>
              </w:rPr>
            </w:pPr>
          </w:p>
          <w:p w14:paraId="10F388B6" w14:textId="5FCA5F98" w:rsidR="00E35327" w:rsidRPr="00E35327" w:rsidRDefault="00E35327" w:rsidP="00E3532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FF0000"/>
                <w:sz w:val="22"/>
              </w:rPr>
            </w:pPr>
            <w:r w:rsidRPr="00E35327">
              <w:rPr>
                <w:b/>
                <w:bCs/>
                <w:color w:val="FF0000"/>
                <w:sz w:val="22"/>
              </w:rPr>
              <w:t>Art and craft</w:t>
            </w:r>
          </w:p>
          <w:p w14:paraId="63C38B78" w14:textId="40F808A0" w:rsidR="00E35327" w:rsidRPr="00E35327" w:rsidRDefault="00E35327" w:rsidP="00E3532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FF0000"/>
                <w:sz w:val="22"/>
              </w:rPr>
            </w:pPr>
            <w:r w:rsidRPr="00E35327">
              <w:rPr>
                <w:b/>
                <w:bCs/>
                <w:color w:val="FF0000"/>
                <w:sz w:val="22"/>
              </w:rPr>
              <w:t>Reading Books</w:t>
            </w:r>
          </w:p>
          <w:p w14:paraId="03331697" w14:textId="0795533E" w:rsidR="005A1174" w:rsidRPr="005A1174" w:rsidRDefault="005A1174" w:rsidP="005A1174">
            <w:pPr>
              <w:pStyle w:val="ListParagraph"/>
              <w:rPr>
                <w:color w:val="FF0000"/>
              </w:rPr>
            </w:pPr>
          </w:p>
        </w:tc>
        <w:tc>
          <w:tcPr>
            <w:tcW w:w="720" w:type="dxa"/>
          </w:tcPr>
          <w:p w14:paraId="59F65C38" w14:textId="77777777" w:rsidR="001B2ABD" w:rsidRDefault="001B2ABD" w:rsidP="00D506EC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B6277FB687A4D75A371106B6FCAD7BF"/>
              </w:placeholder>
              <w:temporary/>
              <w:showingPlcHdr/>
              <w15:appearance w15:val="hidden"/>
            </w:sdtPr>
            <w:sdtEndPr/>
            <w:sdtContent>
              <w:p w14:paraId="5B3CC77B" w14:textId="77777777" w:rsidR="001B2ABD" w:rsidRDefault="00E25A26" w:rsidP="00D506EC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6"/>
              <w:gridCol w:w="1246"/>
              <w:gridCol w:w="1246"/>
              <w:gridCol w:w="1246"/>
              <w:gridCol w:w="1246"/>
            </w:tblGrid>
            <w:tr w:rsidR="00D506EC" w14:paraId="57070874" w14:textId="77777777" w:rsidTr="00D506EC">
              <w:tc>
                <w:tcPr>
                  <w:tcW w:w="1246" w:type="dxa"/>
                </w:tcPr>
                <w:p w14:paraId="0217BF0E" w14:textId="02479A68" w:rsidR="00D506EC" w:rsidRDefault="00D506EC" w:rsidP="00F96FC0">
                  <w:pPr>
                    <w:framePr w:hSpace="180" w:wrap="around" w:vAnchor="page" w:hAnchor="margin" w:y="253"/>
                  </w:pPr>
                  <w:r>
                    <w:t>DEGREE</w:t>
                  </w:r>
                </w:p>
              </w:tc>
              <w:tc>
                <w:tcPr>
                  <w:tcW w:w="1246" w:type="dxa"/>
                </w:tcPr>
                <w:p w14:paraId="07B23844" w14:textId="77777777" w:rsidR="003556A4" w:rsidRDefault="003556A4" w:rsidP="00F96FC0">
                  <w:pPr>
                    <w:framePr w:hSpace="180" w:wrap="around" w:vAnchor="page" w:hAnchor="margin" w:y="253"/>
                  </w:pPr>
                  <w:r>
                    <w:t>INSTITUTION</w:t>
                  </w:r>
                </w:p>
                <w:p w14:paraId="64094092" w14:textId="5B254FE2" w:rsidR="00D506EC" w:rsidRDefault="003556A4" w:rsidP="00F96FC0">
                  <w:pPr>
                    <w:framePr w:hSpace="180" w:wrap="around" w:vAnchor="page" w:hAnchor="margin" w:y="253"/>
                  </w:pPr>
                  <w:r>
                    <w:t>NAME</w:t>
                  </w:r>
                </w:p>
              </w:tc>
              <w:tc>
                <w:tcPr>
                  <w:tcW w:w="1246" w:type="dxa"/>
                </w:tcPr>
                <w:p w14:paraId="51FEFBA1" w14:textId="2B76B049" w:rsidR="00D506EC" w:rsidRDefault="003556A4" w:rsidP="00F96FC0">
                  <w:pPr>
                    <w:framePr w:hSpace="180" w:wrap="around" w:vAnchor="page" w:hAnchor="margin" w:y="253"/>
                  </w:pPr>
                  <w:r w:rsidRPr="003556A4">
                    <w:t>BOARD</w:t>
                  </w:r>
                </w:p>
              </w:tc>
              <w:tc>
                <w:tcPr>
                  <w:tcW w:w="1246" w:type="dxa"/>
                </w:tcPr>
                <w:p w14:paraId="3F4B97A3" w14:textId="77777777" w:rsidR="003556A4" w:rsidRDefault="003556A4" w:rsidP="00F96FC0">
                  <w:pPr>
                    <w:framePr w:hSpace="180" w:wrap="around" w:vAnchor="page" w:hAnchor="margin" w:y="253"/>
                  </w:pPr>
                  <w:r>
                    <w:t>PERCENTAGE/</w:t>
                  </w:r>
                </w:p>
                <w:p w14:paraId="3E08311F" w14:textId="52051D55" w:rsidR="00D506EC" w:rsidRDefault="003556A4" w:rsidP="00F96FC0">
                  <w:pPr>
                    <w:framePr w:hSpace="180" w:wrap="around" w:vAnchor="page" w:hAnchor="margin" w:y="253"/>
                  </w:pPr>
                  <w:r>
                    <w:t>CGPA</w:t>
                  </w:r>
                </w:p>
              </w:tc>
              <w:tc>
                <w:tcPr>
                  <w:tcW w:w="1246" w:type="dxa"/>
                </w:tcPr>
                <w:p w14:paraId="1E63BDE2" w14:textId="77777777" w:rsidR="003556A4" w:rsidRDefault="003556A4" w:rsidP="00F96FC0">
                  <w:pPr>
                    <w:framePr w:hSpace="180" w:wrap="around" w:vAnchor="page" w:hAnchor="margin" w:y="253"/>
                  </w:pPr>
                  <w:r>
                    <w:t>YEAR OF</w:t>
                  </w:r>
                </w:p>
                <w:p w14:paraId="5B513FBC" w14:textId="73784CDB" w:rsidR="00D506EC" w:rsidRDefault="003556A4" w:rsidP="00F96FC0">
                  <w:pPr>
                    <w:framePr w:hSpace="180" w:wrap="around" w:vAnchor="page" w:hAnchor="margin" w:y="253"/>
                  </w:pPr>
                  <w:r>
                    <w:t>PASSING</w:t>
                  </w:r>
                </w:p>
              </w:tc>
            </w:tr>
            <w:tr w:rsidR="00D506EC" w14:paraId="2089D103" w14:textId="77777777" w:rsidTr="00D506EC">
              <w:tc>
                <w:tcPr>
                  <w:tcW w:w="1246" w:type="dxa"/>
                </w:tcPr>
                <w:p w14:paraId="43DC3F54" w14:textId="23409CE6" w:rsidR="00D506EC" w:rsidRDefault="003556A4" w:rsidP="00F96FC0">
                  <w:pPr>
                    <w:framePr w:hSpace="180" w:wrap="around" w:vAnchor="page" w:hAnchor="margin" w:y="253"/>
                  </w:pPr>
                  <w:r>
                    <w:t>Class-X</w:t>
                  </w:r>
                </w:p>
              </w:tc>
              <w:tc>
                <w:tcPr>
                  <w:tcW w:w="1246" w:type="dxa"/>
                </w:tcPr>
                <w:p w14:paraId="737656A6" w14:textId="4ABF33FF" w:rsidR="00D506EC" w:rsidRDefault="003556A4" w:rsidP="00F96FC0">
                  <w:pPr>
                    <w:framePr w:hSpace="180" w:wrap="around" w:vAnchor="page" w:hAnchor="margin" w:y="253"/>
                  </w:pPr>
                  <w:r>
                    <w:t>SSABB</w:t>
                  </w:r>
                </w:p>
              </w:tc>
              <w:tc>
                <w:tcPr>
                  <w:tcW w:w="1246" w:type="dxa"/>
                </w:tcPr>
                <w:p w14:paraId="1DE7160B" w14:textId="072D8429" w:rsidR="00D506EC" w:rsidRDefault="003556A4" w:rsidP="00F96FC0">
                  <w:pPr>
                    <w:framePr w:hSpace="180" w:wrap="around" w:vAnchor="page" w:hAnchor="margin" w:y="253"/>
                  </w:pPr>
                  <w:r>
                    <w:t>WBBSE</w:t>
                  </w:r>
                </w:p>
              </w:tc>
              <w:tc>
                <w:tcPr>
                  <w:tcW w:w="1246" w:type="dxa"/>
                </w:tcPr>
                <w:p w14:paraId="454561A9" w14:textId="2AE6A2C3" w:rsidR="00D506EC" w:rsidRDefault="003556A4" w:rsidP="00F96FC0">
                  <w:pPr>
                    <w:framePr w:hSpace="180" w:wrap="around" w:vAnchor="page" w:hAnchor="margin" w:y="253"/>
                  </w:pPr>
                  <w:r>
                    <w:t>90.28%</w:t>
                  </w:r>
                </w:p>
              </w:tc>
              <w:tc>
                <w:tcPr>
                  <w:tcW w:w="1246" w:type="dxa"/>
                </w:tcPr>
                <w:p w14:paraId="11C07D0B" w14:textId="7C74ED06" w:rsidR="00D506EC" w:rsidRDefault="003556A4" w:rsidP="00F96FC0">
                  <w:pPr>
                    <w:framePr w:hSpace="180" w:wrap="around" w:vAnchor="page" w:hAnchor="margin" w:y="253"/>
                  </w:pPr>
                  <w:r>
                    <w:t>2019</w:t>
                  </w:r>
                </w:p>
              </w:tc>
            </w:tr>
            <w:tr w:rsidR="00D506EC" w14:paraId="01DFF408" w14:textId="77777777" w:rsidTr="00D506EC">
              <w:tc>
                <w:tcPr>
                  <w:tcW w:w="1246" w:type="dxa"/>
                </w:tcPr>
                <w:p w14:paraId="6224148A" w14:textId="67B2620E" w:rsidR="00D506EC" w:rsidRDefault="003556A4" w:rsidP="00F96FC0">
                  <w:pPr>
                    <w:framePr w:hSpace="180" w:wrap="around" w:vAnchor="page" w:hAnchor="margin" w:y="253"/>
                  </w:pPr>
                  <w:r>
                    <w:t>Class-XII</w:t>
                  </w:r>
                </w:p>
              </w:tc>
              <w:tc>
                <w:tcPr>
                  <w:tcW w:w="1246" w:type="dxa"/>
                </w:tcPr>
                <w:p w14:paraId="1D34D1AB" w14:textId="52158C42" w:rsidR="00D506EC" w:rsidRDefault="003556A4" w:rsidP="00F96FC0">
                  <w:pPr>
                    <w:framePr w:hSpace="180" w:wrap="around" w:vAnchor="page" w:hAnchor="margin" w:y="253"/>
                  </w:pPr>
                  <w:r>
                    <w:t>SSABBHS</w:t>
                  </w:r>
                </w:p>
              </w:tc>
              <w:tc>
                <w:tcPr>
                  <w:tcW w:w="1246" w:type="dxa"/>
                </w:tcPr>
                <w:p w14:paraId="0E5C574E" w14:textId="6A2F8618" w:rsidR="00D506EC" w:rsidRDefault="003556A4" w:rsidP="00F96FC0">
                  <w:pPr>
                    <w:framePr w:hSpace="180" w:wrap="around" w:vAnchor="page" w:hAnchor="margin" w:y="253"/>
                  </w:pPr>
                  <w:r>
                    <w:t>WBBHSE</w:t>
                  </w:r>
                </w:p>
              </w:tc>
              <w:tc>
                <w:tcPr>
                  <w:tcW w:w="1246" w:type="dxa"/>
                </w:tcPr>
                <w:p w14:paraId="078DF812" w14:textId="3453C8E1" w:rsidR="00D506EC" w:rsidRDefault="003556A4" w:rsidP="00F96FC0">
                  <w:pPr>
                    <w:framePr w:hSpace="180" w:wrap="around" w:vAnchor="page" w:hAnchor="margin" w:y="253"/>
                  </w:pPr>
                  <w:r>
                    <w:t>84.4%</w:t>
                  </w:r>
                </w:p>
              </w:tc>
              <w:tc>
                <w:tcPr>
                  <w:tcW w:w="1246" w:type="dxa"/>
                </w:tcPr>
                <w:p w14:paraId="6C728EDF" w14:textId="49CDC30F" w:rsidR="00D506EC" w:rsidRDefault="003556A4" w:rsidP="00F96FC0">
                  <w:pPr>
                    <w:framePr w:hSpace="180" w:wrap="around" w:vAnchor="page" w:hAnchor="margin" w:y="253"/>
                  </w:pPr>
                  <w:r>
                    <w:t>2021</w:t>
                  </w:r>
                </w:p>
              </w:tc>
            </w:tr>
            <w:tr w:rsidR="00D506EC" w14:paraId="76253ADA" w14:textId="77777777" w:rsidTr="00D506EC">
              <w:tc>
                <w:tcPr>
                  <w:tcW w:w="1246" w:type="dxa"/>
                </w:tcPr>
                <w:p w14:paraId="07A1837E" w14:textId="0ED73E5B" w:rsidR="00D506EC" w:rsidRDefault="003556A4" w:rsidP="00F96FC0">
                  <w:pPr>
                    <w:framePr w:hSpace="180" w:wrap="around" w:vAnchor="page" w:hAnchor="margin" w:y="253"/>
                  </w:pPr>
                  <w:proofErr w:type="spellStart"/>
                  <w:proofErr w:type="gramStart"/>
                  <w:r>
                    <w:t>B.Tech</w:t>
                  </w:r>
                  <w:proofErr w:type="spellEnd"/>
                  <w:proofErr w:type="gramEnd"/>
                  <w:r>
                    <w:t xml:space="preserve">  in ECE</w:t>
                  </w:r>
                </w:p>
              </w:tc>
              <w:tc>
                <w:tcPr>
                  <w:tcW w:w="1246" w:type="dxa"/>
                </w:tcPr>
                <w:p w14:paraId="5A3E2F2C" w14:textId="42D05694" w:rsidR="00D506EC" w:rsidRDefault="00193A95" w:rsidP="00F96FC0">
                  <w:pPr>
                    <w:framePr w:hSpace="180" w:wrap="around" w:vAnchor="page" w:hAnchor="margin" w:y="253"/>
                  </w:pPr>
                  <w:r>
                    <w:t xml:space="preserve">STCET, </w:t>
                  </w:r>
                  <w:proofErr w:type="spellStart"/>
                  <w:r>
                    <w:t>Khidirpur</w:t>
                  </w:r>
                  <w:proofErr w:type="spellEnd"/>
                </w:p>
              </w:tc>
              <w:tc>
                <w:tcPr>
                  <w:tcW w:w="1246" w:type="dxa"/>
                </w:tcPr>
                <w:p w14:paraId="1EA496E0" w14:textId="5866B1F7" w:rsidR="00D506EC" w:rsidRDefault="003556A4" w:rsidP="00F96FC0">
                  <w:pPr>
                    <w:framePr w:hSpace="180" w:wrap="around" w:vAnchor="page" w:hAnchor="margin" w:y="253"/>
                  </w:pPr>
                  <w:r>
                    <w:t>MAKAUT</w:t>
                  </w:r>
                </w:p>
              </w:tc>
              <w:tc>
                <w:tcPr>
                  <w:tcW w:w="1246" w:type="dxa"/>
                </w:tcPr>
                <w:p w14:paraId="2B3CC925" w14:textId="2F38C983" w:rsidR="00D506EC" w:rsidRDefault="00460253" w:rsidP="00F96FC0">
                  <w:pPr>
                    <w:framePr w:hSpace="180" w:wrap="around" w:vAnchor="page" w:hAnchor="margin" w:y="253"/>
                  </w:pPr>
                  <w:proofErr w:type="spellStart"/>
                  <w:r>
                    <w:t>Cgpa</w:t>
                  </w:r>
                  <w:proofErr w:type="spellEnd"/>
                  <w:r>
                    <w:t>=8.4</w:t>
                  </w:r>
                </w:p>
              </w:tc>
              <w:tc>
                <w:tcPr>
                  <w:tcW w:w="1246" w:type="dxa"/>
                </w:tcPr>
                <w:p w14:paraId="55FD6C01" w14:textId="1E23845C" w:rsidR="00D506EC" w:rsidRDefault="003556A4" w:rsidP="00F96FC0">
                  <w:pPr>
                    <w:framePr w:hSpace="180" w:wrap="around" w:vAnchor="page" w:hAnchor="margin" w:y="253"/>
                  </w:pPr>
                  <w:r>
                    <w:t>2025</w:t>
                  </w:r>
                </w:p>
              </w:tc>
            </w:tr>
          </w:tbl>
          <w:p w14:paraId="6BC2309C" w14:textId="62291996" w:rsidR="00036450" w:rsidRDefault="00036450" w:rsidP="00D506EC"/>
          <w:p w14:paraId="05452D5C" w14:textId="77777777" w:rsidR="00BD42D7" w:rsidRDefault="00193A95" w:rsidP="00D506EC">
            <w:r w:rsidRPr="00BD42D7">
              <w:rPr>
                <w:sz w:val="28"/>
                <w:szCs w:val="28"/>
              </w:rPr>
              <w:t>Technical Language Proficiency</w:t>
            </w:r>
            <w:r>
              <w:t>:</w:t>
            </w:r>
          </w:p>
          <w:p w14:paraId="13506439" w14:textId="30A5D05A" w:rsidR="00193A95" w:rsidRDefault="00BD42D7" w:rsidP="00D506EC">
            <w:r>
              <w:t xml:space="preserve"> </w:t>
            </w:r>
            <w:r w:rsidRPr="00BD42D7">
              <w:rPr>
                <w:b/>
                <w:bCs/>
                <w:sz w:val="22"/>
              </w:rPr>
              <w:t>c,</w:t>
            </w:r>
            <w:r>
              <w:rPr>
                <w:b/>
                <w:bCs/>
                <w:sz w:val="22"/>
              </w:rPr>
              <w:t xml:space="preserve"> </w:t>
            </w:r>
            <w:proofErr w:type="spellStart"/>
            <w:proofErr w:type="gramStart"/>
            <w:r w:rsidRPr="00BD42D7">
              <w:rPr>
                <w:b/>
                <w:bCs/>
                <w:sz w:val="22"/>
              </w:rPr>
              <w:t>c++</w:t>
            </w:r>
            <w:proofErr w:type="spellEnd"/>
            <w:r w:rsidRPr="00BD42D7">
              <w:rPr>
                <w:b/>
                <w:bCs/>
                <w:sz w:val="22"/>
              </w:rPr>
              <w:t>,</w:t>
            </w:r>
            <w:proofErr w:type="spellStart"/>
            <w:r w:rsidRPr="00BD42D7">
              <w:rPr>
                <w:b/>
                <w:bCs/>
                <w:sz w:val="22"/>
              </w:rPr>
              <w:t>java</w:t>
            </w:r>
            <w:proofErr w:type="gramEnd"/>
            <w:r w:rsidRPr="00BD42D7">
              <w:rPr>
                <w:b/>
                <w:bCs/>
                <w:sz w:val="22"/>
              </w:rPr>
              <w:t>,python,matlab,dbms,html</w:t>
            </w:r>
            <w:r w:rsidR="00F96FC0">
              <w:rPr>
                <w:b/>
                <w:bCs/>
                <w:sz w:val="22"/>
              </w:rPr>
              <w:t>,sql</w:t>
            </w:r>
            <w:proofErr w:type="spellEnd"/>
            <w:r>
              <w:rPr>
                <w:b/>
                <w:bCs/>
                <w:sz w:val="22"/>
              </w:rPr>
              <w:t>.</w:t>
            </w:r>
          </w:p>
          <w:p w14:paraId="2C8BF09F" w14:textId="77777777" w:rsidR="00BD42D7" w:rsidRDefault="00BD42D7" w:rsidP="00D506EC"/>
          <w:p w14:paraId="1A606CD1" w14:textId="77777777" w:rsidR="00193A95" w:rsidRDefault="00193A95" w:rsidP="00D506EC"/>
          <w:p w14:paraId="13CFCE54" w14:textId="222D94B3" w:rsidR="00036450" w:rsidRDefault="00003297" w:rsidP="00D506EC">
            <w:pPr>
              <w:pStyle w:val="Heading2"/>
            </w:pPr>
            <w:r>
              <w:t>Projects &amp; Tranning</w:t>
            </w:r>
          </w:p>
          <w:p w14:paraId="760983B9" w14:textId="2114EA88" w:rsidR="004D3011" w:rsidRDefault="00003297" w:rsidP="00003297">
            <w:pPr>
              <w:pStyle w:val="ListParagraph"/>
              <w:numPr>
                <w:ilvl w:val="0"/>
                <w:numId w:val="2"/>
              </w:numPr>
            </w:pPr>
            <w:r>
              <w:t>Industrial Training on Prasar Bharati All India Radio on 4</w:t>
            </w:r>
            <w:r w:rsidRPr="00003297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sem</w:t>
            </w:r>
            <w:proofErr w:type="spellEnd"/>
          </w:p>
          <w:p w14:paraId="60B75DFE" w14:textId="5E6B705F" w:rsidR="00003297" w:rsidRDefault="00003297" w:rsidP="00003297">
            <w:pPr>
              <w:pStyle w:val="ListParagraph"/>
              <w:numPr>
                <w:ilvl w:val="0"/>
                <w:numId w:val="2"/>
              </w:numPr>
            </w:pPr>
            <w:r>
              <w:t>Participating on project making Competition (making a vacuum cleaner) on 1</w:t>
            </w:r>
            <w:r w:rsidRPr="00003297">
              <w:rPr>
                <w:vertAlign w:val="superscript"/>
              </w:rPr>
              <w:t>st</w:t>
            </w:r>
            <w:r>
              <w:t xml:space="preserve"> </w:t>
            </w:r>
            <w:proofErr w:type="spellStart"/>
            <w:r>
              <w:t>sem</w:t>
            </w:r>
            <w:proofErr w:type="spellEnd"/>
          </w:p>
          <w:p w14:paraId="2D988FB3" w14:textId="365B9CFB" w:rsidR="00003297" w:rsidRDefault="00003297" w:rsidP="00003297">
            <w:pPr>
              <w:pStyle w:val="ListParagraph"/>
              <w:numPr>
                <w:ilvl w:val="0"/>
                <w:numId w:val="2"/>
              </w:numPr>
            </w:pPr>
            <w:r>
              <w:t>Mini project on</w:t>
            </w:r>
            <w:r w:rsidR="004E3DCC">
              <w:t xml:space="preserve"> 6</w:t>
            </w:r>
            <w:r w:rsidR="004E3DCC" w:rsidRPr="004E3DCC">
              <w:rPr>
                <w:vertAlign w:val="superscript"/>
              </w:rPr>
              <w:t>th</w:t>
            </w:r>
            <w:r w:rsidR="004E3DCC">
              <w:t xml:space="preserve"> </w:t>
            </w:r>
            <w:proofErr w:type="spellStart"/>
            <w:r w:rsidR="004E3DCC">
              <w:t>sem</w:t>
            </w:r>
            <w:proofErr w:type="spellEnd"/>
            <w:r>
              <w:t xml:space="preserve"> –</w:t>
            </w:r>
          </w:p>
          <w:p w14:paraId="283335AB" w14:textId="3E28B5F3" w:rsidR="00003297" w:rsidRDefault="00003297" w:rsidP="00003297">
            <w:pPr>
              <w:pStyle w:val="ListParagraph"/>
            </w:pPr>
            <w:r>
              <w:t xml:space="preserve">a) </w:t>
            </w:r>
            <w:r w:rsidR="00024EB2">
              <w:t>G</w:t>
            </w:r>
            <w:r>
              <w:t>enerating sine wave using 555 timer and clipping the positive half of it</w:t>
            </w:r>
          </w:p>
          <w:p w14:paraId="0CAADE47" w14:textId="327263E6" w:rsidR="00003297" w:rsidRDefault="00003297" w:rsidP="00003297">
            <w:pPr>
              <w:pStyle w:val="ListParagraph"/>
            </w:pPr>
            <w:r>
              <w:t xml:space="preserve">b) Hamming Code error detection and correction using </w:t>
            </w:r>
            <w:r w:rsidR="00024EB2">
              <w:t>MATLAB</w:t>
            </w:r>
            <w:r>
              <w:t xml:space="preserve"> program</w:t>
            </w:r>
          </w:p>
          <w:p w14:paraId="60B12318" w14:textId="40660643" w:rsidR="00003297" w:rsidRPr="004D3011" w:rsidRDefault="00024EB2" w:rsidP="00003297">
            <w:pPr>
              <w:pStyle w:val="ListParagraph"/>
            </w:pPr>
            <w:r>
              <w:t>c)</w:t>
            </w:r>
            <w:r w:rsidR="000E70F1">
              <w:t xml:space="preserve"> C</w:t>
            </w:r>
            <w:r>
              <w:t xml:space="preserve">omparator circuit using 7 </w:t>
            </w:r>
            <w:r w:rsidR="004E3DCC">
              <w:t>segments</w:t>
            </w:r>
            <w:r w:rsidR="000E70F1">
              <w:t xml:space="preserve"> led </w:t>
            </w:r>
            <w:r>
              <w:t xml:space="preserve"> </w:t>
            </w:r>
          </w:p>
          <w:p w14:paraId="660F4B16" w14:textId="77777777" w:rsidR="004D3011" w:rsidRDefault="004D3011" w:rsidP="00D506EC"/>
          <w:p w14:paraId="73C086FF" w14:textId="33F8B106" w:rsidR="00036450" w:rsidRDefault="004E3DCC" w:rsidP="00D506EC">
            <w:pPr>
              <w:pStyle w:val="Heading2"/>
            </w:pPr>
            <w:r>
              <w:t>Activities</w:t>
            </w:r>
          </w:p>
          <w:p w14:paraId="596AD709" w14:textId="77777777" w:rsidR="00036450" w:rsidRDefault="004E3DCC" w:rsidP="004E3DCC">
            <w:pPr>
              <w:pStyle w:val="ListParagraph"/>
              <w:numPr>
                <w:ilvl w:val="0"/>
                <w:numId w:val="4"/>
              </w:numPr>
            </w:pPr>
            <w:r>
              <w:t>Participated on workshop of drone and anti-drone technology</w:t>
            </w:r>
          </w:p>
          <w:p w14:paraId="58057548" w14:textId="77777777" w:rsidR="004E3DCC" w:rsidRDefault="004E3DCC" w:rsidP="004E3DCC">
            <w:pPr>
              <w:pStyle w:val="ListParagraph"/>
              <w:numPr>
                <w:ilvl w:val="0"/>
                <w:numId w:val="4"/>
              </w:numPr>
            </w:pPr>
            <w:r>
              <w:t>Participated on 3 days workshop of cyber security</w:t>
            </w:r>
          </w:p>
          <w:p w14:paraId="36935C39" w14:textId="77777777" w:rsidR="004E3DCC" w:rsidRDefault="004E3DCC" w:rsidP="004E3DCC">
            <w:pPr>
              <w:pStyle w:val="ListParagraph"/>
              <w:numPr>
                <w:ilvl w:val="0"/>
                <w:numId w:val="4"/>
              </w:numPr>
            </w:pPr>
            <w:r>
              <w:t>Participated on “Mystery Map” &amp; “</w:t>
            </w:r>
            <w:proofErr w:type="spellStart"/>
            <w:r>
              <w:t>Sketchify</w:t>
            </w:r>
            <w:proofErr w:type="spellEnd"/>
            <w:r>
              <w:t xml:space="preserve">” on tech fest “SREY” organized by </w:t>
            </w:r>
            <w:r w:rsidR="00193A95">
              <w:t>P360</w:t>
            </w:r>
          </w:p>
          <w:p w14:paraId="3C07D614" w14:textId="640B8EBB" w:rsidR="00193A95" w:rsidRPr="004E3DCC" w:rsidRDefault="00193A95" w:rsidP="00193A95">
            <w:pPr>
              <w:pStyle w:val="ListParagraph"/>
              <w:numPr>
                <w:ilvl w:val="0"/>
                <w:numId w:val="4"/>
              </w:numPr>
            </w:pPr>
            <w:r>
              <w:t>Participated on a seminar of ISRO Scientist (SHRI CHIRANJIB GUHA MAJUMDAR) on CHANDRAYAAN-3</w:t>
            </w:r>
          </w:p>
        </w:tc>
      </w:tr>
    </w:tbl>
    <w:p w14:paraId="5F3937F6" w14:textId="2A7E1C25" w:rsidR="00A66780" w:rsidRDefault="00A66780" w:rsidP="005A1174">
      <w:pPr>
        <w:tabs>
          <w:tab w:val="left" w:pos="990"/>
        </w:tabs>
      </w:pPr>
    </w:p>
    <w:sectPr w:rsidR="00A66780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708AA" w14:textId="77777777" w:rsidR="009E053C" w:rsidRDefault="009E053C" w:rsidP="000C45FF">
      <w:r>
        <w:separator/>
      </w:r>
    </w:p>
  </w:endnote>
  <w:endnote w:type="continuationSeparator" w:id="0">
    <w:p w14:paraId="568574C7" w14:textId="77777777" w:rsidR="009E053C" w:rsidRDefault="009E053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338DB" w14:textId="77777777" w:rsidR="009E053C" w:rsidRDefault="009E053C" w:rsidP="000C45FF">
      <w:r>
        <w:separator/>
      </w:r>
    </w:p>
  </w:footnote>
  <w:footnote w:type="continuationSeparator" w:id="0">
    <w:p w14:paraId="22E13D0E" w14:textId="77777777" w:rsidR="009E053C" w:rsidRDefault="009E053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7418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A6A3F08" wp14:editId="6901031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577D0"/>
    <w:multiLevelType w:val="hybridMultilevel"/>
    <w:tmpl w:val="25D00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C39FC"/>
    <w:multiLevelType w:val="hybridMultilevel"/>
    <w:tmpl w:val="82A43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BFC"/>
    <w:multiLevelType w:val="hybridMultilevel"/>
    <w:tmpl w:val="04487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42B9C"/>
    <w:multiLevelType w:val="hybridMultilevel"/>
    <w:tmpl w:val="6D6AF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9038E"/>
    <w:multiLevelType w:val="hybridMultilevel"/>
    <w:tmpl w:val="3446C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612D1"/>
    <w:multiLevelType w:val="hybridMultilevel"/>
    <w:tmpl w:val="04AEC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907530">
    <w:abstractNumId w:val="5"/>
  </w:num>
  <w:num w:numId="2" w16cid:durableId="707150191">
    <w:abstractNumId w:val="0"/>
  </w:num>
  <w:num w:numId="3" w16cid:durableId="1628773747">
    <w:abstractNumId w:val="1"/>
  </w:num>
  <w:num w:numId="4" w16cid:durableId="1223521046">
    <w:abstractNumId w:val="4"/>
  </w:num>
  <w:num w:numId="5" w16cid:durableId="817575168">
    <w:abstractNumId w:val="2"/>
  </w:num>
  <w:num w:numId="6" w16cid:durableId="1650473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77"/>
    <w:rsid w:val="00003297"/>
    <w:rsid w:val="00024EB2"/>
    <w:rsid w:val="00034737"/>
    <w:rsid w:val="00036450"/>
    <w:rsid w:val="00094499"/>
    <w:rsid w:val="000C45FF"/>
    <w:rsid w:val="000E3FD1"/>
    <w:rsid w:val="000E70F1"/>
    <w:rsid w:val="00112054"/>
    <w:rsid w:val="001317D8"/>
    <w:rsid w:val="001525E1"/>
    <w:rsid w:val="00180329"/>
    <w:rsid w:val="0019001F"/>
    <w:rsid w:val="00193A95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556A4"/>
    <w:rsid w:val="0037121F"/>
    <w:rsid w:val="003910D8"/>
    <w:rsid w:val="003A6B7D"/>
    <w:rsid w:val="003B06CA"/>
    <w:rsid w:val="004071FC"/>
    <w:rsid w:val="00445947"/>
    <w:rsid w:val="00460253"/>
    <w:rsid w:val="004813B3"/>
    <w:rsid w:val="00496591"/>
    <w:rsid w:val="004C63E4"/>
    <w:rsid w:val="004D1924"/>
    <w:rsid w:val="004D3011"/>
    <w:rsid w:val="004E3DCC"/>
    <w:rsid w:val="005262AC"/>
    <w:rsid w:val="005A1174"/>
    <w:rsid w:val="005E39D5"/>
    <w:rsid w:val="00600670"/>
    <w:rsid w:val="0062123A"/>
    <w:rsid w:val="00646E75"/>
    <w:rsid w:val="006771D0"/>
    <w:rsid w:val="006F7EC8"/>
    <w:rsid w:val="00715FCB"/>
    <w:rsid w:val="00743101"/>
    <w:rsid w:val="00764C9F"/>
    <w:rsid w:val="00767877"/>
    <w:rsid w:val="00767993"/>
    <w:rsid w:val="007775E1"/>
    <w:rsid w:val="007867A0"/>
    <w:rsid w:val="007927F5"/>
    <w:rsid w:val="007B7AC4"/>
    <w:rsid w:val="00802CA0"/>
    <w:rsid w:val="00846755"/>
    <w:rsid w:val="009260CD"/>
    <w:rsid w:val="00940A66"/>
    <w:rsid w:val="00952C25"/>
    <w:rsid w:val="00973A32"/>
    <w:rsid w:val="009E053C"/>
    <w:rsid w:val="00A2118D"/>
    <w:rsid w:val="00A66780"/>
    <w:rsid w:val="00A852B9"/>
    <w:rsid w:val="00AD0A50"/>
    <w:rsid w:val="00AD76E2"/>
    <w:rsid w:val="00B20152"/>
    <w:rsid w:val="00B359E4"/>
    <w:rsid w:val="00B53E83"/>
    <w:rsid w:val="00B57D98"/>
    <w:rsid w:val="00B70850"/>
    <w:rsid w:val="00BD42D7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06EC"/>
    <w:rsid w:val="00D5459D"/>
    <w:rsid w:val="00DA1F4D"/>
    <w:rsid w:val="00DD172A"/>
    <w:rsid w:val="00E25A26"/>
    <w:rsid w:val="00E35327"/>
    <w:rsid w:val="00E37DCC"/>
    <w:rsid w:val="00E4381A"/>
    <w:rsid w:val="00E55D74"/>
    <w:rsid w:val="00F60274"/>
    <w:rsid w:val="00F77FB9"/>
    <w:rsid w:val="00F96FC0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884A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03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bikaacharya111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BIKA\AppData\Local\Microsoft\Office\16.0\DTS\en-IN%7bECF66FE7-7550-4EA1-B2EF-53E38266BA7C%7d\%7b2E2C41BE-A788-4B14-9F49-5EB5B7D0357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B6277FB687A4D75A371106B6FCAD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D31EC-1581-49F7-B095-74CF4C519944}"/>
      </w:docPartPr>
      <w:docPartBody>
        <w:p w:rsidR="006A38A7" w:rsidRDefault="006A38A7">
          <w:pPr>
            <w:pStyle w:val="9B6277FB687A4D75A371106B6FCAD7BF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E7"/>
    <w:rsid w:val="004D1924"/>
    <w:rsid w:val="006A38A7"/>
    <w:rsid w:val="00767993"/>
    <w:rsid w:val="00867B88"/>
    <w:rsid w:val="00E1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EE7"/>
    <w:rPr>
      <w:color w:val="C45911" w:themeColor="accent2" w:themeShade="BF"/>
      <w:u w:val="single"/>
    </w:rPr>
  </w:style>
  <w:style w:type="paragraph" w:customStyle="1" w:styleId="9B6277FB687A4D75A371106B6FCAD7BF">
    <w:name w:val="9B6277FB687A4D75A371106B6FCAD7B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{2E2C41BE-A788-4B14-9F49-5EB5B7D03571}tf00546271_win32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2024-05-21T08:47:00Z</dcterms:created>
  <dcterms:modified xsi:type="dcterms:W3CDTF">2024-05-21T08:47:00Z</dcterms:modified>
</cp:coreProperties>
</file>